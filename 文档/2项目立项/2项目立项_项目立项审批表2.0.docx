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项目立项审批表</w:t>
      </w:r>
    </w:p>
    <w:tbl>
      <w:tblPr>
        <w:tblStyle w:val="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926"/>
        <w:gridCol w:w="371"/>
        <w:gridCol w:w="742"/>
        <w:gridCol w:w="983"/>
        <w:gridCol w:w="86"/>
        <w:gridCol w:w="1240"/>
        <w:gridCol w:w="499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gridSpan w:val="2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项目名称:</w:t>
            </w:r>
          </w:p>
        </w:tc>
        <w:tc>
          <w:tcPr>
            <w:tcW w:w="2182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毕业生就业管理系统</w:t>
            </w:r>
          </w:p>
        </w:tc>
        <w:tc>
          <w:tcPr>
            <w:tcW w:w="1739" w:type="dxa"/>
            <w:gridSpan w:val="2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项目经理: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赵文腾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gridSpan w:val="2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立项申请人:</w:t>
            </w:r>
          </w:p>
        </w:tc>
        <w:tc>
          <w:tcPr>
            <w:tcW w:w="2182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赵文腾</w:t>
            </w:r>
          </w:p>
        </w:tc>
        <w:tc>
          <w:tcPr>
            <w:tcW w:w="1739" w:type="dxa"/>
            <w:gridSpan w:val="2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申请时间: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2018.6.28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4" w:type="dxa"/>
            <w:gridSpan w:val="9"/>
            <w:shd w:val="clear" w:color="auto" w:fill="9CC2E5" w:themeFill="accent1" w:themeFillTint="9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624" w:type="dxa"/>
            <w:gridSpan w:val="9"/>
            <w:shd w:val="clear" w:color="auto" w:fill="BDD6EE" w:themeFill="accent1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项目背景及软件系统介绍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8624" w:type="dxa"/>
            <w:gridSpan w:val="9"/>
          </w:tcPr>
          <w:p>
            <w:pPr>
              <w:ind w:firstLine="420" w:firstLineChars="200"/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近年来</w:t>
            </w:r>
            <w:r>
              <w:rPr>
                <w:rFonts w:hint="eastAsia" w:eastAsia="宋体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随着高校教育体制的改革，毕业大学生的人数日益增加，毕业生的就业制度也发生了巨大的变化。用人单位和学生走向人才市场，双向选择，择优录用。在这样的情况下，在网络上出现了许多虚拟人才市场，极大地弥补用人单位和毕业生在时间与空间上的不足。</w:t>
            </w:r>
          </w:p>
          <w:p>
            <w:pPr>
              <w:ind w:firstLine="420" w:firstLineChars="200"/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而我们要做的是一款帮助学校管理毕业生就业的系统。该系统既能为毕业生和企业提供第三方的招聘平台，也能辅助校方管理毕业生的就业工作。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4" w:type="dxa"/>
            <w:gridSpan w:val="9"/>
            <w:shd w:val="clear" w:color="auto" w:fill="BDD6EE" w:themeFill="accent1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立项依据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8624" w:type="dxa"/>
            <w:gridSpan w:val="9"/>
          </w:tcPr>
          <w:p>
            <w:pPr>
              <w:ind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目前市场上已经有许多成熟的第三方虚拟人才市场，部分高校也有了自己的毕业生就业管理系统，但仍有一些高校在这块的管理有所欠缺，因此我们的系统便能帮助这些高校弥补这一欠缺。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4" w:type="dxa"/>
            <w:gridSpan w:val="9"/>
            <w:shd w:val="clear" w:color="auto" w:fill="BDD6EE" w:themeFill="accent1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拟用方案描述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8624" w:type="dxa"/>
            <w:gridSpan w:val="9"/>
          </w:tcPr>
          <w:p>
            <w:pPr>
              <w:ind w:firstLine="420" w:firstLineChars="200"/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本管理系统将采用JSP技术和MySQL,使用Tomcat9.0作为服务器,在eclipse环境下进行开发工作.</w:t>
            </w:r>
          </w:p>
          <w:p>
            <w:pPr>
              <w:ind w:firstLine="420" w:firstLineChars="200"/>
              <w:jc w:val="left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在有余力的情况下，我们会考虑使用一种框架和大数据。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4" w:type="dxa"/>
            <w:gridSpan w:val="9"/>
            <w:shd w:val="clear" w:color="auto" w:fill="BDD6EE" w:themeFill="accent1" w:themeFillTint="66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人力资源分配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97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角色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808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工作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拟用人员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97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08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统筹管理整个项目的开发工作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赵文腾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97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系统分析及文档撰写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808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完成项目开发各阶段的工作文档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项目组全员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97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开发组长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08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负责统筹管理系统的开发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李伯运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97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开发组员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808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实现系统的各个功能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其余组员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97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质量控制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08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在系统开发过程中监察系统功能的完成度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李伯运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97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测试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08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在系统开发完成后对各功能进行测试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李百扬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工作量预期统计</w:t>
            </w:r>
          </w:p>
        </w:tc>
        <w:tc>
          <w:tcPr>
            <w:tcW w:w="74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160h</w:t>
            </w:r>
          </w:p>
        </w:tc>
        <w:tc>
          <w:tcPr>
            <w:tcW w:w="983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起止时间</w:t>
            </w:r>
          </w:p>
        </w:tc>
        <w:tc>
          <w:tcPr>
            <w:tcW w:w="4962" w:type="dxa"/>
            <w:gridSpan w:val="4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2018.6.28——2018.7.20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软硬件资源申请</w:t>
            </w:r>
          </w:p>
        </w:tc>
        <w:tc>
          <w:tcPr>
            <w:tcW w:w="6687" w:type="dxa"/>
            <w:gridSpan w:val="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项目经理签字:</w:t>
            </w:r>
          </w:p>
        </w:tc>
        <w:tc>
          <w:tcPr>
            <w:tcW w:w="6687" w:type="dxa"/>
            <w:gridSpan w:val="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4" w:type="dxa"/>
            <w:gridSpan w:val="9"/>
            <w:shd w:val="clear" w:color="auto" w:fill="9CC2E5" w:themeFill="accent1" w:themeFillTint="9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8624" w:type="dxa"/>
            <w:gridSpan w:val="9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立项意见: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937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审批结论:</w:t>
            </w:r>
          </w:p>
        </w:tc>
        <w:tc>
          <w:tcPr>
            <w:tcW w:w="1811" w:type="dxa"/>
            <w:gridSpan w:val="3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领导签字:</w:t>
            </w:r>
          </w:p>
        </w:tc>
        <w:tc>
          <w:tcPr>
            <w:tcW w:w="3636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50A0D"/>
    <w:rsid w:val="0C91775D"/>
    <w:rsid w:val="0CA50A0D"/>
    <w:rsid w:val="153E71BE"/>
    <w:rsid w:val="22E37B69"/>
    <w:rsid w:val="32DA0362"/>
    <w:rsid w:val="52A049E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8669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2018-06-28T07:35:00Z</dcterms:created>
  <dc:creator>The </dc:creator>
  <cp:lastModifiedBy>The </cp:lastModifiedBy>
  <dcterms:modified xsi:type="dcterms:W3CDTF">2018-07-04T02:25:36Z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